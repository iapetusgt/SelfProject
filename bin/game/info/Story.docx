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9AD" w:rsidRDefault="006749AD">
      <w:bookmarkStart w:id="0" w:name="_GoBack"/>
      <w:bookmarkEnd w:id="0"/>
    </w:p>
    <w:sectPr w:rsidR="006749AD" w:rsidSect="00F5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4A"/>
    <w:rsid w:val="000F398F"/>
    <w:rsid w:val="00102AB2"/>
    <w:rsid w:val="0064054A"/>
    <w:rsid w:val="006749AD"/>
    <w:rsid w:val="00BD2416"/>
    <w:rsid w:val="00F5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5E4AF-5049-45CD-8A40-544C0A7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1\En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Lucas Holbrook</dc:creator>
  <cp:keywords/>
  <dc:description/>
  <cp:lastModifiedBy>Lucas Holbrook</cp:lastModifiedBy>
  <cp:revision>1</cp:revision>
  <dcterms:created xsi:type="dcterms:W3CDTF">2018-12-27T19:58:00Z</dcterms:created>
  <dcterms:modified xsi:type="dcterms:W3CDTF">2018-12-27T19:59:00Z</dcterms:modified>
</cp:coreProperties>
</file>